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Suser(用户):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主键，唯一标识用户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user_password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user_level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int(4)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用户等级，区分管理员0，医生1，病人2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patient（病人）：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外键(Suer(su-id))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主键，唯一标识病人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pt_name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enum(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男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女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&lt;now()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IDCardNumber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varchar(19)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length&gt;=18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pt_tel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pt_image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照片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Clinic(诊室)</w:t>
      </w:r>
    </w:p>
    <w:tbl>
      <w:tblPr>
        <w:tblStyle w:val="4"/>
        <w:tblW w:w="60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0"/>
        <w:gridCol w:w="1220"/>
        <w:gridCol w:w="1217"/>
        <w:gridCol w:w="1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其他约束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cl_id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诊室主键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cl_dept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cl_part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诊室名称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cl_place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诊室地点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Doctor（医生）: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dt_id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外键（Suser(su_id)）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主键,唯一标识医生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dt_name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enum('男','女')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cl_id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外键（Clinic(cl_id)）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科室-门诊ID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dt_image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dt_tel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enum(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住院医师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主治医师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副主任医师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主任医师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varchar(600)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double(10,2)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非负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诊金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RegistrationForm（挂号单）：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主键，唯一标识挂号单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外键（Doctor(dt_id)）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外键(Patient(pt_id))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rf_time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挂号预约时间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rf_status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enum(</w:t>
            </w:r>
            <w:r>
              <w:rPr>
                <w:rFonts w:hint="default"/>
                <w:vertAlign w:val="baseline"/>
                <w:lang w:val="en-US" w:eastAsia="zh-CN"/>
              </w:rPr>
              <w:t>‘complete</w:t>
            </w:r>
            <w:r>
              <w:rPr>
                <w:rFonts w:hint="eastAsia"/>
                <w:vertAlign w:val="baseline"/>
                <w:lang w:val="en-US" w:eastAsia="zh-CN"/>
              </w:rPr>
              <w:t>d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uncompleted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病人是否就诊判断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Evaluation(评价)</w:t>
      </w:r>
    </w:p>
    <w:tbl>
      <w:tblPr>
        <w:tblStyle w:val="4"/>
        <w:tblW w:w="60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0"/>
        <w:gridCol w:w="1220"/>
        <w:gridCol w:w="1217"/>
        <w:gridCol w:w="1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其他约束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ev_id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ev_content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varchar(350)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ev_time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ev_status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read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unread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评论阅读状态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rf_id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外键(RegistrationForm(rf_id))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挂号单id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dt_id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外键(Doctor(dt_id))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pt_id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外键(patient(pt_id))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ev_socre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double(10,2)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评价分数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illness（疾病）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2589"/>
        <w:gridCol w:w="729"/>
        <w:gridCol w:w="2248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29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2248" w:type="dxa"/>
          </w:tcPr>
          <w:p>
            <w:r>
              <w:rPr>
                <w:rFonts w:hint="eastAsia"/>
              </w:rPr>
              <w:t>其他约束</w:t>
            </w:r>
          </w:p>
        </w:tc>
        <w:tc>
          <w:tcPr>
            <w:tcW w:w="107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ill</w:t>
            </w:r>
            <w:r>
              <w:t>_id</w:t>
            </w:r>
          </w:p>
        </w:tc>
        <w:tc>
          <w:tcPr>
            <w:tcW w:w="25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29" w:type="dxa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2248" w:type="dxa"/>
          </w:tcPr>
          <w:p>
            <w:r>
              <w:rPr>
                <w:rFonts w:hint="eastAsia"/>
              </w:rPr>
              <w:t>唯一 主键 自增</w:t>
            </w:r>
          </w:p>
        </w:tc>
        <w:tc>
          <w:tcPr>
            <w:tcW w:w="1071" w:type="dxa"/>
          </w:tcPr>
          <w:p>
            <w:r>
              <w:rPr>
                <w:rFonts w:hint="eastAsia"/>
              </w:rPr>
              <w:t>疾病号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ill</w:t>
            </w:r>
            <w:r>
              <w:t>_name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29" w:type="dxa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2248" w:type="dxa"/>
          </w:tcPr>
          <w:p/>
        </w:tc>
        <w:tc>
          <w:tcPr>
            <w:tcW w:w="1071" w:type="dxa"/>
          </w:tcPr>
          <w:p>
            <w:r>
              <w:rPr>
                <w:rFonts w:hint="eastAsia"/>
              </w:rPr>
              <w:t>疾病名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i</w:t>
            </w:r>
            <w:r>
              <w:t>ll_symptom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0</w:t>
            </w:r>
            <w:r>
              <w:t>)</w:t>
            </w:r>
          </w:p>
        </w:tc>
        <w:tc>
          <w:tcPr>
            <w:tcW w:w="729" w:type="dxa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2248" w:type="dxa"/>
          </w:tcPr>
          <w:p/>
        </w:tc>
        <w:tc>
          <w:tcPr>
            <w:tcW w:w="1071" w:type="dxa"/>
          </w:tcPr>
          <w:p>
            <w:r>
              <w:rPr>
                <w:rFonts w:hint="eastAsia"/>
              </w:rPr>
              <w:t>症状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ill</w:t>
            </w:r>
            <w:r>
              <w:t>_treatment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  <w:lang w:val="en-US" w:eastAsia="zh-CN"/>
              </w:rPr>
              <w:t>5</w:t>
            </w:r>
            <w:r>
              <w:t>00)</w:t>
            </w:r>
          </w:p>
        </w:tc>
        <w:tc>
          <w:tcPr>
            <w:tcW w:w="729" w:type="dxa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2248" w:type="dxa"/>
          </w:tcPr>
          <w:p/>
        </w:tc>
        <w:tc>
          <w:tcPr>
            <w:tcW w:w="1071" w:type="dxa"/>
          </w:tcPr>
          <w:p>
            <w:r>
              <w:rPr>
                <w:rFonts w:hint="eastAsia"/>
              </w:rPr>
              <w:t>一般治疗方法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589" w:type="dxa"/>
          </w:tcPr>
          <w:p>
            <w:r>
              <w:t>Varchar(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729" w:type="dxa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2248" w:type="dxa"/>
          </w:tcPr>
          <w:p>
            <w:r>
              <w:rPr>
                <w:rFonts w:hint="eastAsia"/>
                <w:lang w:val="en-US" w:eastAsia="zh-CN"/>
              </w:rPr>
              <w:t>外键，</w:t>
            </w:r>
            <w:r>
              <w:rPr>
                <w:rFonts w:hint="eastAsia"/>
              </w:rPr>
              <w:t>受科室表约束</w:t>
            </w:r>
          </w:p>
        </w:tc>
        <w:tc>
          <w:tcPr>
            <w:tcW w:w="1071" w:type="dxa"/>
          </w:tcPr>
          <w:p>
            <w:r>
              <w:rPr>
                <w:rFonts w:hint="eastAsia"/>
              </w:rPr>
              <w:t>就诊科室cl_id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MedicalRecord(病历)</w:t>
      </w:r>
    </w:p>
    <w:tbl>
      <w:tblPr>
        <w:tblStyle w:val="4"/>
        <w:tblW w:w="60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0"/>
        <w:gridCol w:w="1220"/>
        <w:gridCol w:w="1217"/>
        <w:gridCol w:w="1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其他约束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mr_id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病历主键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pt_id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外键(patient(pt_id))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dt_id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外键(doctor(dt_id))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ill_id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外键(illness(ill_id))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疾病id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mr_time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病历形成时间戳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mr_taken_times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Int(3)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药用次数/天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mr_taken_days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Int(3)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药用天数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mr_score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double(4,1)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大于等于0且小于等于100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ConsumptionOrder(消费单)</w:t>
      </w:r>
    </w:p>
    <w:tbl>
      <w:tblPr>
        <w:tblStyle w:val="4"/>
        <w:tblW w:w="60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0"/>
        <w:gridCol w:w="1220"/>
        <w:gridCol w:w="1217"/>
        <w:gridCol w:w="1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其他约束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co_id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消费单主键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mr_id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外键(</w:t>
            </w:r>
            <w:r>
              <w:rPr>
                <w:rFonts w:hint="eastAsia"/>
                <w:lang w:val="en-US" w:eastAsia="zh-CN"/>
              </w:rPr>
              <w:t>MedicalRecord(mr_id))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co_price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Double(10,2)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消费金额，默认值为0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co_status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pay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unpay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Medicine(药品)</w:t>
      </w:r>
    </w:p>
    <w:tbl>
      <w:tblPr>
        <w:tblStyle w:val="4"/>
        <w:tblW w:w="60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0"/>
        <w:gridCol w:w="1220"/>
        <w:gridCol w:w="1217"/>
        <w:gridCol w:w="1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其他约束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md_id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药品主键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md_name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药品名字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md_is_prescription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OTC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药品性质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md_price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double(10,2)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大于或等于0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药品单价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md_inventory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大于或等于0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药品库存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md_details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药品详情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Prescription(处方)</w:t>
      </w:r>
    </w:p>
    <w:tbl>
      <w:tblPr>
        <w:tblStyle w:val="4"/>
        <w:tblW w:w="60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0"/>
        <w:gridCol w:w="1220"/>
        <w:gridCol w:w="1217"/>
        <w:gridCol w:w="1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其他约束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md_id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外键(Medicine(md_id))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药品id，主键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mr_id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外键(</w:t>
            </w:r>
            <w:r>
              <w:rPr>
                <w:rFonts w:hint="eastAsia"/>
                <w:lang w:val="en-US" w:eastAsia="zh-CN"/>
              </w:rPr>
              <w:t>MedicalRecord(mr_id))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病历id,主键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pr_num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大于0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药用量规格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t>Advisory(</w:t>
      </w:r>
      <w:r>
        <w:rPr>
          <w:rFonts w:hint="eastAsia"/>
        </w:rPr>
        <w:t>咨询表</w:t>
      </w:r>
      <w:r>
        <w:t>)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2428"/>
        <w:gridCol w:w="930"/>
        <w:gridCol w:w="1630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630" w:type="dxa"/>
          </w:tcPr>
          <w:p>
            <w:r>
              <w:rPr>
                <w:rFonts w:hint="eastAsia"/>
              </w:rPr>
              <w:t>其他约束</w:t>
            </w:r>
          </w:p>
        </w:tc>
        <w:tc>
          <w:tcPr>
            <w:tcW w:w="163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r>
              <w:t>ad_id</w:t>
            </w:r>
          </w:p>
        </w:tc>
        <w:tc>
          <w:tcPr>
            <w:tcW w:w="2428" w:type="dxa"/>
          </w:tcPr>
          <w:p>
            <w:r>
              <w:t>v</w:t>
            </w:r>
            <w:r>
              <w:rPr>
                <w:rFonts w:hint="eastAsia"/>
              </w:rPr>
              <w:t>archar(1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30" w:type="dxa"/>
          </w:tcPr>
          <w:p>
            <w:r>
              <w:rPr>
                <w:rFonts w:hint="eastAsia"/>
              </w:rPr>
              <w:t>唯一，主键</w:t>
            </w:r>
          </w:p>
        </w:tc>
        <w:tc>
          <w:tcPr>
            <w:tcW w:w="1630" w:type="dxa"/>
          </w:tcPr>
          <w:p>
            <w:r>
              <w:rPr>
                <w:rFonts w:hint="eastAsia"/>
              </w:rPr>
              <w:t>咨询号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ad_title</w:t>
            </w:r>
          </w:p>
        </w:tc>
        <w:tc>
          <w:tcPr>
            <w:tcW w:w="24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咨询标题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</w:t>
            </w:r>
            <w:r>
              <w:t>_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428" w:type="dxa"/>
          </w:tcPr>
          <w:p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外键，Patient(pt_id)</w:t>
            </w:r>
          </w:p>
        </w:tc>
        <w:tc>
          <w:tcPr>
            <w:tcW w:w="1630" w:type="dxa"/>
          </w:tcPr>
          <w:p>
            <w:r>
              <w:rPr>
                <w:rFonts w:hint="eastAsia"/>
                <w:lang w:val="en-US" w:eastAsia="zh-CN"/>
              </w:rPr>
              <w:t>病人（提问者）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dt</w:t>
            </w:r>
            <w:r>
              <w:t>_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428" w:type="dxa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</w:rPr>
              <w:t>20)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外键，Doctor(dt_id)</w:t>
            </w:r>
          </w:p>
        </w:tc>
        <w:tc>
          <w:tcPr>
            <w:tcW w:w="1630" w:type="dxa"/>
          </w:tcPr>
          <w:p>
            <w:r>
              <w:rPr>
                <w:rFonts w:hint="eastAsia"/>
              </w:rPr>
              <w:t>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r>
              <w:rPr>
                <w:rFonts w:hint="eastAsia"/>
                <w:lang w:val="en-US" w:eastAsia="zh-CN"/>
              </w:rPr>
              <w:t>a</w:t>
            </w:r>
            <w:r>
              <w:t>d_</w:t>
            </w:r>
            <w:r>
              <w:rPr>
                <w:rFonts w:hint="eastAsia"/>
              </w:rPr>
              <w:t>content</w:t>
            </w:r>
          </w:p>
        </w:tc>
        <w:tc>
          <w:tcPr>
            <w:tcW w:w="2428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rPr>
                <w:rFonts w:hint="eastAsia"/>
                <w:lang w:val="en-US" w:eastAsia="zh-CN"/>
              </w:rPr>
              <w:t>5</w:t>
            </w:r>
            <w:r>
              <w:t>00)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30" w:type="dxa"/>
          </w:tcPr>
          <w:p/>
        </w:tc>
        <w:tc>
          <w:tcPr>
            <w:tcW w:w="1630" w:type="dxa"/>
          </w:tcPr>
          <w:p>
            <w:r>
              <w:rPr>
                <w:rFonts w:hint="eastAsia"/>
              </w:rPr>
              <w:t>咨询内容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r>
              <w:t>a</w:t>
            </w:r>
            <w:r>
              <w:rPr>
                <w:rFonts w:hint="eastAsia"/>
              </w:rPr>
              <w:t>d</w:t>
            </w:r>
            <w:r>
              <w:t>_time</w:t>
            </w:r>
          </w:p>
        </w:tc>
        <w:tc>
          <w:tcPr>
            <w:tcW w:w="2428" w:type="dxa"/>
          </w:tcPr>
          <w:p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>time(</w:t>
            </w:r>
            <w:r>
              <w:t>Y-m-d H:M:S)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30" w:type="dxa"/>
          </w:tcPr>
          <w:p/>
        </w:tc>
        <w:tc>
          <w:tcPr>
            <w:tcW w:w="1630" w:type="dxa"/>
          </w:tcPr>
          <w:p>
            <w:r>
              <w:rPr>
                <w:rFonts w:hint="eastAsia"/>
              </w:rPr>
              <w:t>咨询时间</w:t>
            </w:r>
          </w:p>
        </w:tc>
      </w:tr>
    </w:tbl>
    <w:p/>
    <w:p>
      <w:r>
        <w:rPr>
          <w:rFonts w:hint="eastAsia"/>
        </w:rPr>
        <w:t>R</w:t>
      </w:r>
      <w:r>
        <w:t>eply</w:t>
      </w:r>
      <w:r>
        <w:rPr>
          <w:rFonts w:hint="eastAsia"/>
        </w:rPr>
        <w:t>（回复）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2589"/>
        <w:gridCol w:w="729"/>
        <w:gridCol w:w="2248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29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2248" w:type="dxa"/>
          </w:tcPr>
          <w:p>
            <w:r>
              <w:rPr>
                <w:rFonts w:hint="eastAsia"/>
              </w:rPr>
              <w:t>其他约束</w:t>
            </w:r>
          </w:p>
        </w:tc>
        <w:tc>
          <w:tcPr>
            <w:tcW w:w="107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r</w:t>
            </w:r>
            <w:r>
              <w:rPr>
                <w:rFonts w:hint="eastAsia"/>
              </w:rPr>
              <w:t>e</w:t>
            </w:r>
            <w:r>
              <w:t>_id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v</w:t>
            </w:r>
            <w:r>
              <w:t>archar(12)</w:t>
            </w:r>
          </w:p>
        </w:tc>
        <w:tc>
          <w:tcPr>
            <w:tcW w:w="729" w:type="dxa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2248" w:type="dxa"/>
          </w:tcPr>
          <w:p>
            <w:r>
              <w:rPr>
                <w:rFonts w:hint="eastAsia"/>
              </w:rPr>
              <w:t>唯一 主键</w:t>
            </w:r>
          </w:p>
        </w:tc>
        <w:tc>
          <w:tcPr>
            <w:tcW w:w="1071" w:type="dxa"/>
          </w:tcPr>
          <w:p>
            <w:r>
              <w:rPr>
                <w:rFonts w:hint="eastAsia"/>
              </w:rPr>
              <w:t>回复号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729" w:type="dxa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Suser(user_id)</w:t>
            </w:r>
          </w:p>
        </w:tc>
        <w:tc>
          <w:tcPr>
            <w:tcW w:w="107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答复者</w:t>
            </w:r>
            <w:r>
              <w:rPr>
                <w:rFonts w:hint="eastAsia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ad_id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729" w:type="dxa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2248" w:type="dxa"/>
          </w:tcPr>
          <w:p>
            <w:r>
              <w:rPr>
                <w:rFonts w:hint="eastAsia"/>
                <w:lang w:val="en-US" w:eastAsia="zh-CN"/>
              </w:rPr>
              <w:t>外键，</w:t>
            </w:r>
            <w:r>
              <w:rPr>
                <w:rFonts w:hint="eastAsia"/>
              </w:rPr>
              <w:t>受咨询表</w:t>
            </w:r>
            <w:r>
              <w:rPr>
                <w:rFonts w:hint="eastAsia"/>
                <w:lang w:val="en-US" w:eastAsia="zh-CN"/>
              </w:rPr>
              <w:t>ad_id</w:t>
            </w:r>
            <w:r>
              <w:rPr>
                <w:rFonts w:hint="eastAsia"/>
              </w:rPr>
              <w:t>约束</w:t>
            </w:r>
          </w:p>
        </w:tc>
        <w:tc>
          <w:tcPr>
            <w:tcW w:w="1071" w:type="dxa"/>
          </w:tcPr>
          <w:p>
            <w:r>
              <w:rPr>
                <w:rFonts w:hint="eastAsia"/>
                <w:lang w:val="en-US" w:eastAsia="zh-CN"/>
              </w:rPr>
              <w:t>咨询表ad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r</w:t>
            </w:r>
            <w:r>
              <w:t>e_c</w:t>
            </w:r>
            <w:r>
              <w:rPr>
                <w:rFonts w:hint="eastAsia"/>
              </w:rPr>
              <w:t>ontent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  <w:lang w:val="en-US" w:eastAsia="zh-CN"/>
              </w:rPr>
              <w:t>5</w:t>
            </w:r>
            <w:r>
              <w:t>00)</w:t>
            </w:r>
          </w:p>
        </w:tc>
        <w:tc>
          <w:tcPr>
            <w:tcW w:w="729" w:type="dxa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2248" w:type="dxa"/>
          </w:tcPr>
          <w:p/>
        </w:tc>
        <w:tc>
          <w:tcPr>
            <w:tcW w:w="1071" w:type="dxa"/>
          </w:tcPr>
          <w:p>
            <w:r>
              <w:rPr>
                <w:rFonts w:hint="eastAsia"/>
              </w:rPr>
              <w:t>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e_</w:t>
            </w:r>
            <w:r>
              <w:t>time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>time(</w:t>
            </w:r>
            <w:r>
              <w:t>Y-m-d H:M:S)</w:t>
            </w:r>
          </w:p>
        </w:tc>
        <w:tc>
          <w:tcPr>
            <w:tcW w:w="729" w:type="dxa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2248" w:type="dxa"/>
          </w:tcPr>
          <w:p/>
        </w:tc>
        <w:tc>
          <w:tcPr>
            <w:tcW w:w="1071" w:type="dxa"/>
          </w:tcPr>
          <w:p>
            <w:r>
              <w:rPr>
                <w:rFonts w:hint="eastAsia"/>
              </w:rPr>
              <w:t>回复时间</w:t>
            </w:r>
          </w:p>
        </w:tc>
      </w:tr>
    </w:tbl>
    <w:p/>
    <w:p/>
    <w:p/>
    <w:p/>
    <w:p/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1.0修正：1、原drug表改为medicine表，属性前缀同改；</w:t>
      </w:r>
    </w:p>
    <w:p>
      <w:pPr>
        <w:numPr>
          <w:ilvl w:val="0"/>
          <w:numId w:val="1"/>
        </w:numPr>
        <w:ind w:left="945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Prescription表属性名</w:t>
      </w:r>
    </w:p>
    <w:p>
      <w:pPr>
        <w:numPr>
          <w:ilvl w:val="0"/>
          <w:numId w:val="1"/>
        </w:numPr>
        <w:ind w:left="945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Reply表属性约束及说明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1.1修正 1、RegistrationForm增加rf_status属性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1.2修正 1、Prescription表属性名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1.3修正 1、</w:t>
      </w:r>
      <w:r>
        <w:rPr>
          <w:color w:val="FF0000"/>
        </w:rPr>
        <w:t>Advisory</w:t>
      </w:r>
      <w:r>
        <w:rPr>
          <w:rFonts w:hint="eastAsia"/>
          <w:color w:val="FF0000"/>
          <w:lang w:val="en-US" w:eastAsia="zh-CN"/>
        </w:rPr>
        <w:t>表属性名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Reply表属性名及部分约束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1.4修正 1、Advisory表加入属性ad_title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2、patient表加入属性pt_sex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doctor表修改属性dt_title类型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1.5修正 1、patient表加入pt_image属性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doctor表加入dt_image属性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1.6修正1、prescription修改主键描述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1.7修正 1、RegistrationForm修改rf_time约束及说明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1.8修正1、Doctor加入dt_startwork,dt_endwork字段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2、Evaluation加入ev_score字段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1.9修正 1、Doctor删除dt_startwork,dt_endwork字段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Medicine修改md_details类型长度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illness修改ill_symptom,ill_treatment类型长度，修改字段名cl_id及类型长度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advisory修改ad_title,ad_content类型长度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Reply修改re_content类型长度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1.10修正1、Reply修改re_id字段类型长度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2、Advisory修改ad_id字段类型长度</w:t>
      </w:r>
      <w:bookmarkStart w:id="0" w:name="_GoBack"/>
      <w:bookmarkEnd w:id="0"/>
    </w:p>
    <w:p>
      <w:pPr>
        <w:numPr>
          <w:ilvl w:val="0"/>
          <w:numId w:val="0"/>
        </w:numPr>
        <w:ind w:left="840"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1D0320"/>
    <w:multiLevelType w:val="singleLevel"/>
    <w:tmpl w:val="A31D0320"/>
    <w:lvl w:ilvl="0" w:tentative="0">
      <w:start w:val="2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1">
    <w:nsid w:val="3BFC302D"/>
    <w:multiLevelType w:val="singleLevel"/>
    <w:tmpl w:val="3BFC302D"/>
    <w:lvl w:ilvl="0" w:tentative="0">
      <w:start w:val="2"/>
      <w:numFmt w:val="decimal"/>
      <w:suff w:val="nothing"/>
      <w:lvlText w:val="%1、"/>
      <w:lvlJc w:val="left"/>
      <w:pPr>
        <w:ind w:left="945" w:leftChars="0" w:firstLine="0" w:firstLineChars="0"/>
      </w:pPr>
    </w:lvl>
  </w:abstractNum>
  <w:abstractNum w:abstractNumId="2">
    <w:nsid w:val="51E8EFA0"/>
    <w:multiLevelType w:val="singleLevel"/>
    <w:tmpl w:val="51E8EFA0"/>
    <w:lvl w:ilvl="0" w:tentative="0">
      <w:start w:val="2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176D3"/>
    <w:rsid w:val="03F24AD0"/>
    <w:rsid w:val="082D566B"/>
    <w:rsid w:val="0DF2293D"/>
    <w:rsid w:val="10137749"/>
    <w:rsid w:val="154402F8"/>
    <w:rsid w:val="175332BF"/>
    <w:rsid w:val="17E90677"/>
    <w:rsid w:val="1E1479C7"/>
    <w:rsid w:val="22BF6B57"/>
    <w:rsid w:val="269B29B2"/>
    <w:rsid w:val="320E3D68"/>
    <w:rsid w:val="32751CFA"/>
    <w:rsid w:val="4CD03D93"/>
    <w:rsid w:val="50823CC7"/>
    <w:rsid w:val="551D7BD7"/>
    <w:rsid w:val="598277D3"/>
    <w:rsid w:val="5A235964"/>
    <w:rsid w:val="5DDC264F"/>
    <w:rsid w:val="62D20543"/>
    <w:rsid w:val="6497140A"/>
    <w:rsid w:val="6BDB4148"/>
    <w:rsid w:val="6D535020"/>
    <w:rsid w:val="756176D3"/>
    <w:rsid w:val="777227AF"/>
    <w:rsid w:val="7E1D4E09"/>
    <w:rsid w:val="7E6D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9146;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2018-07-20T05:35:00Z</dcterms:created>
  <dc:creator>燚</dc:creator>
  <cp:lastModifiedBy>燚</cp:lastModifiedBy>
  <dcterms:modified xsi:type="dcterms:W3CDTF">2018-07-31T01:15:02Z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